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639" w:rsidRDefault="00E92D7D">
      <w:pPr>
        <w:pStyle w:val="Standard"/>
        <w:rPr>
          <w:b/>
          <w:bCs/>
          <w:sz w:val="30"/>
          <w:szCs w:val="30"/>
        </w:rPr>
      </w:pPr>
      <w:bookmarkStart w:id="0" w:name="_GoBack"/>
      <w:bookmarkEnd w:id="0"/>
      <w:r>
        <w:rPr>
          <w:b/>
          <w:bCs/>
          <w:sz w:val="30"/>
          <w:szCs w:val="30"/>
        </w:rPr>
        <w:t>Examen  Final Java Docker Developer</w:t>
      </w:r>
    </w:p>
    <w:p w:rsidR="00214639" w:rsidRDefault="00214639">
      <w:pPr>
        <w:pStyle w:val="Standard"/>
      </w:pPr>
    </w:p>
    <w:p w:rsidR="00214639" w:rsidRDefault="00E92D7D">
      <w:pPr>
        <w:pStyle w:val="Standard"/>
        <w:rPr>
          <w:b/>
          <w:bCs/>
        </w:rPr>
      </w:pPr>
      <w:r>
        <w:rPr>
          <w:b/>
          <w:bCs/>
        </w:rPr>
        <w:t>Nombre : Christian Eder Vladimir Gutiérrez Salas</w:t>
      </w:r>
    </w:p>
    <w:p w:rsidR="00214639" w:rsidRDefault="00214639">
      <w:pPr>
        <w:pStyle w:val="Standard"/>
        <w:rPr>
          <w:b/>
          <w:bCs/>
        </w:rPr>
      </w:pPr>
    </w:p>
    <w:p w:rsidR="00214639" w:rsidRDefault="00E92D7D">
      <w:pPr>
        <w:pStyle w:val="Standard"/>
      </w:pPr>
      <w:r>
        <w:t>El Archivo comprimido contiene:</w:t>
      </w:r>
    </w:p>
    <w:p w:rsidR="00214639" w:rsidRDefault="00214639">
      <w:pPr>
        <w:pStyle w:val="Standard"/>
      </w:pPr>
    </w:p>
    <w:p w:rsidR="00214639" w:rsidRDefault="00E92D7D">
      <w:pPr>
        <w:pStyle w:val="Standard"/>
      </w:pPr>
      <w:r>
        <w:t>1. - La carpeta docker-compose: contiene el archvio docker-compose.yml</w:t>
      </w:r>
    </w:p>
    <w:p w:rsidR="00214639" w:rsidRDefault="00E92D7D">
      <w:pPr>
        <w:pStyle w:val="Standard"/>
      </w:pPr>
      <w:r>
        <w:t xml:space="preserve">2. - La carpeta </w:t>
      </w:r>
      <w:r>
        <w:t>dockerFile-apiSeguridad: contiene el docker file del api de seguridad</w:t>
      </w:r>
    </w:p>
    <w:p w:rsidR="00214639" w:rsidRDefault="00E92D7D">
      <w:pPr>
        <w:pStyle w:val="Standard"/>
      </w:pPr>
      <w:r>
        <w:t xml:space="preserve">3. - La carpeta dockerFile-apiMicro1: contiene el docker file </w:t>
      </w:r>
      <w:r>
        <w:rPr>
          <w:shd w:val="clear" w:color="auto" w:fill="FFFF00"/>
        </w:rPr>
        <w:t>de la  api de consulta de médicos.</w:t>
      </w:r>
    </w:p>
    <w:p w:rsidR="00214639" w:rsidRDefault="00E92D7D">
      <w:pPr>
        <w:pStyle w:val="Standard"/>
      </w:pPr>
      <w:r>
        <w:t xml:space="preserve">4. - La carpeta dockerFile-apiMicro2: contiene el docker file </w:t>
      </w:r>
      <w:r>
        <w:rPr>
          <w:shd w:val="clear" w:color="auto" w:fill="FFFF00"/>
        </w:rPr>
        <w:t>de la api de consulta de es</w:t>
      </w:r>
      <w:r>
        <w:rPr>
          <w:shd w:val="clear" w:color="auto" w:fill="FFFF00"/>
        </w:rPr>
        <w:t>pecialidades.</w:t>
      </w:r>
    </w:p>
    <w:p w:rsidR="00214639" w:rsidRDefault="00E92D7D">
      <w:pPr>
        <w:pStyle w:val="Standard"/>
      </w:pPr>
      <w:r>
        <w:t>5. - La carpeta dockerFile–database: contiene el docker file de creación de la base de datos postgres</w:t>
      </w:r>
    </w:p>
    <w:p w:rsidR="00214639" w:rsidRDefault="00E92D7D">
      <w:pPr>
        <w:pStyle w:val="Standard"/>
      </w:pPr>
      <w:r>
        <w:t>6. - La carpeta dockerFile-proxy: contiene el docker file  archivo nginx del server proxy</w:t>
      </w:r>
    </w:p>
    <w:p w:rsidR="00214639" w:rsidRDefault="00E92D7D">
      <w:pPr>
        <w:pStyle w:val="Standard"/>
      </w:pPr>
      <w:r>
        <w:t xml:space="preserve">7. - La carpeta front_micro: contiene las fuentes </w:t>
      </w:r>
      <w:r>
        <w:t>y el docker file del frontend.</w:t>
      </w:r>
    </w:p>
    <w:p w:rsidR="00214639" w:rsidRDefault="00E92D7D">
      <w:pPr>
        <w:pStyle w:val="Standard"/>
      </w:pPr>
      <w:r>
        <w:t>8. - La carpeta docker-swarn-compose: contiene el docker-compose.yml para swarm.</w:t>
      </w:r>
    </w:p>
    <w:p w:rsidR="00214639" w:rsidRDefault="00214639">
      <w:pPr>
        <w:pStyle w:val="Standard"/>
      </w:pPr>
    </w:p>
    <w:p w:rsidR="00214639" w:rsidRDefault="00214639">
      <w:pPr>
        <w:pStyle w:val="Standard"/>
      </w:pPr>
    </w:p>
    <w:p w:rsidR="00214639" w:rsidRDefault="00214639">
      <w:pPr>
        <w:pStyle w:val="Standard"/>
      </w:pPr>
    </w:p>
    <w:p w:rsidR="00214639" w:rsidRDefault="00E92D7D">
      <w:pPr>
        <w:pStyle w:val="Standard"/>
        <w:rPr>
          <w:b/>
          <w:bCs/>
        </w:rPr>
      </w:pPr>
      <w:r>
        <w:rPr>
          <w:b/>
          <w:bCs/>
        </w:rPr>
        <w:t>EJECUTAR DOCKER COMPOSE</w:t>
      </w:r>
    </w:p>
    <w:p w:rsidR="00214639" w:rsidRDefault="00214639">
      <w:pPr>
        <w:pStyle w:val="Standard"/>
      </w:pPr>
    </w:p>
    <w:p w:rsidR="00214639" w:rsidRDefault="00E92D7D">
      <w:pPr>
        <w:pStyle w:val="Standard"/>
      </w:pPr>
      <w:r>
        <w:t>En la carpeta docker-compose se encuentra el archivo docker-compose.yml</w:t>
      </w:r>
    </w:p>
    <w:p w:rsidR="00214639" w:rsidRDefault="00E92D7D">
      <w:pPr>
        <w:pStyle w:val="Standard"/>
      </w:pPr>
      <w:r>
        <w:t>para probarlo se sigue los siguientes pasos:</w:t>
      </w:r>
    </w:p>
    <w:p w:rsidR="00214639" w:rsidRDefault="00214639">
      <w:pPr>
        <w:pStyle w:val="Standard"/>
      </w:pPr>
    </w:p>
    <w:p w:rsidR="00214639" w:rsidRDefault="00E92D7D">
      <w:pPr>
        <w:pStyle w:val="Standard"/>
      </w:pPr>
      <w:r>
        <w:t>1.- Abrir un terminal y navegar hasta el directorio del archivo docker-compose.yml</w:t>
      </w:r>
    </w:p>
    <w:p w:rsidR="00214639" w:rsidRDefault="00E92D7D">
      <w:pPr>
        <w:pStyle w:val="Standard"/>
      </w:pPr>
      <w:r>
        <w:t>2.- Ejecutar el siguiente comando : docker-compose up -d</w:t>
      </w:r>
    </w:p>
    <w:p w:rsidR="00214639" w:rsidRDefault="00214639">
      <w:pPr>
        <w:pStyle w:val="Standard"/>
      </w:pPr>
    </w:p>
    <w:p w:rsidR="00214639" w:rsidRDefault="00E92D7D">
      <w:pPr>
        <w:pStyle w:val="Standard"/>
      </w:pPr>
      <w:r>
        <w:t xml:space="preserve">Para probar el aplicativo se ingresa en el navegador web </w:t>
      </w:r>
      <w:hyperlink r:id="rId6" w:history="1">
        <w:r>
          <w:rPr>
            <w:rStyle w:val="Hipervnculo"/>
          </w:rPr>
          <w:t>http://192.168.99.100:8090</w:t>
        </w:r>
      </w:hyperlink>
      <w:r>
        <w:t xml:space="preserve">  (se ha utilizado Docker for Windows)</w:t>
      </w:r>
    </w:p>
    <w:p w:rsidR="00214639" w:rsidRDefault="00214639">
      <w:pPr>
        <w:pStyle w:val="Standard"/>
      </w:pPr>
    </w:p>
    <w:p w:rsidR="00214639" w:rsidRDefault="00E92D7D">
      <w:pPr>
        <w:pStyle w:val="Standard"/>
      </w:pPr>
      <w:r>
        <w:t>Se ingresa las credenciales de acceso:</w:t>
      </w:r>
    </w:p>
    <w:p w:rsidR="00214639" w:rsidRDefault="00E92D7D">
      <w:pPr>
        <w:pStyle w:val="Standard"/>
      </w:pPr>
      <w:r>
        <w:t>usuario: cevgutierrez</w:t>
      </w:r>
    </w:p>
    <w:p w:rsidR="00214639" w:rsidRDefault="00E92D7D">
      <w:pPr>
        <w:pStyle w:val="Standard"/>
      </w:pPr>
      <w:r>
        <w:t>contraseña : 123456</w:t>
      </w:r>
    </w:p>
    <w:p w:rsidR="00214639" w:rsidRDefault="00214639">
      <w:pPr>
        <w:pStyle w:val="Standard"/>
      </w:pPr>
    </w:p>
    <w:p w:rsidR="00214639" w:rsidRDefault="00E92D7D">
      <w:pPr>
        <w:pStyle w:val="Standard"/>
      </w:pPr>
      <w:r>
        <w:rPr>
          <w:noProof/>
        </w:rPr>
        <w:drawing>
          <wp:inline distT="0" distB="0" distL="0" distR="0">
            <wp:extent cx="6120134" cy="3209928"/>
            <wp:effectExtent l="0" t="0" r="0" b="9522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 b="67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4" cy="32099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14639" w:rsidRDefault="00214639">
      <w:pPr>
        <w:pStyle w:val="Standard"/>
      </w:pPr>
    </w:p>
    <w:p w:rsidR="00214639" w:rsidRDefault="00214639">
      <w:pPr>
        <w:pStyle w:val="Standard"/>
      </w:pPr>
    </w:p>
    <w:p w:rsidR="00214639" w:rsidRDefault="00214639">
      <w:pPr>
        <w:pStyle w:val="Standard"/>
      </w:pPr>
    </w:p>
    <w:p w:rsidR="00214639" w:rsidRDefault="00214639">
      <w:pPr>
        <w:pStyle w:val="Standard"/>
      </w:pPr>
    </w:p>
    <w:p w:rsidR="00214639" w:rsidRDefault="00E92D7D">
      <w:pPr>
        <w:pStyle w:val="Standard"/>
      </w:pPr>
      <w:r>
        <w:t xml:space="preserve">En el Menu lateral escoger la opción </w:t>
      </w:r>
      <w:r>
        <w:rPr>
          <w:shd w:val="clear" w:color="auto" w:fill="00FFFF"/>
        </w:rPr>
        <w:t>medicos</w:t>
      </w:r>
      <w:r>
        <w:t xml:space="preserve"> :</w:t>
      </w:r>
    </w:p>
    <w:p w:rsidR="00214639" w:rsidRDefault="00214639">
      <w:pPr>
        <w:pStyle w:val="Standard"/>
      </w:pPr>
    </w:p>
    <w:p w:rsidR="00214639" w:rsidRDefault="00214639">
      <w:pPr>
        <w:pStyle w:val="Standard"/>
      </w:pPr>
    </w:p>
    <w:p w:rsidR="00214639" w:rsidRDefault="00E92D7D">
      <w:pPr>
        <w:pStyle w:val="Standard"/>
      </w:pPr>
      <w:r>
        <w:rPr>
          <w:noProof/>
        </w:rPr>
        <w:drawing>
          <wp:inline distT="0" distB="0" distL="0" distR="0">
            <wp:extent cx="6120134" cy="3209928"/>
            <wp:effectExtent l="0" t="0" r="0" b="9522"/>
            <wp:docPr id="2" name="Imagen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 b="67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4" cy="32099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9" w:history="1"/>
    </w:p>
    <w:p w:rsidR="00214639" w:rsidRDefault="00214639">
      <w:pPr>
        <w:pStyle w:val="Standard"/>
      </w:pPr>
    </w:p>
    <w:p w:rsidR="00214639" w:rsidRDefault="00E92D7D">
      <w:pPr>
        <w:pStyle w:val="Standard"/>
      </w:pPr>
      <w:r>
        <w:t>En la pantalla Medicos se listará la consulta de médicos (</w:t>
      </w:r>
      <w:r>
        <w:rPr>
          <w:b/>
          <w:bCs/>
          <w:shd w:val="clear" w:color="auto" w:fill="FFFF00"/>
        </w:rPr>
        <w:t>apimicro1</w:t>
      </w:r>
      <w:r>
        <w:t>)</w:t>
      </w:r>
    </w:p>
    <w:p w:rsidR="00214639" w:rsidRDefault="00214639">
      <w:pPr>
        <w:pStyle w:val="Standard"/>
      </w:pPr>
    </w:p>
    <w:p w:rsidR="00214639" w:rsidRDefault="00E92D7D">
      <w:pPr>
        <w:pStyle w:val="Standard"/>
      </w:pPr>
      <w:r>
        <w:rPr>
          <w:noProof/>
        </w:rPr>
        <w:drawing>
          <wp:inline distT="0" distB="0" distL="0" distR="0">
            <wp:extent cx="6120134" cy="3181353"/>
            <wp:effectExtent l="0" t="0" r="0" b="0"/>
            <wp:docPr id="3" name="Imagen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 b="754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4" cy="31813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1" w:history="1"/>
    </w:p>
    <w:p w:rsidR="00214639" w:rsidRDefault="00214639">
      <w:pPr>
        <w:pStyle w:val="Standard"/>
      </w:pPr>
    </w:p>
    <w:p w:rsidR="00214639" w:rsidRDefault="00214639">
      <w:pPr>
        <w:pStyle w:val="Standard"/>
      </w:pPr>
    </w:p>
    <w:p w:rsidR="00214639" w:rsidRDefault="00214639">
      <w:pPr>
        <w:pStyle w:val="Standard"/>
      </w:pPr>
    </w:p>
    <w:p w:rsidR="00214639" w:rsidRDefault="00214639">
      <w:pPr>
        <w:pStyle w:val="Standard"/>
      </w:pPr>
    </w:p>
    <w:p w:rsidR="00214639" w:rsidRDefault="00214639">
      <w:pPr>
        <w:pStyle w:val="Standard"/>
      </w:pPr>
    </w:p>
    <w:p w:rsidR="00214639" w:rsidRDefault="00214639">
      <w:pPr>
        <w:pStyle w:val="Standard"/>
      </w:pPr>
    </w:p>
    <w:p w:rsidR="00214639" w:rsidRDefault="00214639">
      <w:pPr>
        <w:pStyle w:val="Standard"/>
      </w:pPr>
    </w:p>
    <w:p w:rsidR="00214639" w:rsidRDefault="00214639">
      <w:pPr>
        <w:pStyle w:val="Standard"/>
      </w:pPr>
    </w:p>
    <w:p w:rsidR="00214639" w:rsidRDefault="00214639">
      <w:pPr>
        <w:pStyle w:val="Standard"/>
      </w:pPr>
    </w:p>
    <w:p w:rsidR="00214639" w:rsidRDefault="00E92D7D">
      <w:pPr>
        <w:pStyle w:val="Standard"/>
      </w:pPr>
      <w:r>
        <w:t xml:space="preserve">En el Menu lateral escoger la opción </w:t>
      </w:r>
      <w:r>
        <w:rPr>
          <w:b/>
          <w:bCs/>
          <w:shd w:val="clear" w:color="auto" w:fill="00FFFF"/>
        </w:rPr>
        <w:t>especialidades</w:t>
      </w:r>
      <w:r>
        <w:t xml:space="preserve"> :</w:t>
      </w:r>
    </w:p>
    <w:p w:rsidR="00214639" w:rsidRDefault="00214639">
      <w:pPr>
        <w:pStyle w:val="Standard"/>
      </w:pPr>
    </w:p>
    <w:p w:rsidR="00214639" w:rsidRDefault="00E92D7D">
      <w:pPr>
        <w:pStyle w:val="Standard"/>
      </w:pPr>
      <w:r>
        <w:rPr>
          <w:noProof/>
        </w:rPr>
        <w:drawing>
          <wp:inline distT="0" distB="0" distL="0" distR="0">
            <wp:extent cx="6120134" cy="3441060"/>
            <wp:effectExtent l="0" t="0" r="0" b="6990"/>
            <wp:docPr id="4" name="Imagen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4" cy="34410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14639" w:rsidRDefault="00214639">
      <w:pPr>
        <w:pStyle w:val="Standard"/>
      </w:pPr>
    </w:p>
    <w:p w:rsidR="00214639" w:rsidRDefault="00214639">
      <w:pPr>
        <w:pStyle w:val="Standard"/>
      </w:pPr>
    </w:p>
    <w:p w:rsidR="00214639" w:rsidRDefault="00E92D7D">
      <w:pPr>
        <w:pStyle w:val="Standard"/>
      </w:pPr>
      <w:r>
        <w:t xml:space="preserve">En la pantalla </w:t>
      </w:r>
      <w:r>
        <w:t>especialidades se listará la consulta de especialidades (</w:t>
      </w:r>
      <w:r>
        <w:rPr>
          <w:b/>
          <w:bCs/>
          <w:shd w:val="clear" w:color="auto" w:fill="FFFF00"/>
        </w:rPr>
        <w:t>apimicro2</w:t>
      </w:r>
      <w:r>
        <w:t>)</w:t>
      </w:r>
    </w:p>
    <w:p w:rsidR="00214639" w:rsidRDefault="00214639">
      <w:pPr>
        <w:pStyle w:val="Standard"/>
      </w:pPr>
    </w:p>
    <w:p w:rsidR="00214639" w:rsidRDefault="00E92D7D">
      <w:pPr>
        <w:pStyle w:val="Standard"/>
      </w:pPr>
      <w:r>
        <w:rPr>
          <w:noProof/>
        </w:rPr>
        <w:drawing>
          <wp:inline distT="0" distB="0" distL="0" distR="0">
            <wp:extent cx="6120134" cy="3047996"/>
            <wp:effectExtent l="0" t="0" r="0" b="4"/>
            <wp:docPr id="5" name="Imagen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 b="114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4" cy="30479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14639" w:rsidRDefault="00214639">
      <w:pPr>
        <w:pStyle w:val="Standard"/>
      </w:pPr>
    </w:p>
    <w:p w:rsidR="00214639" w:rsidRDefault="00E92D7D">
      <w:pPr>
        <w:pStyle w:val="Standard"/>
        <w:rPr>
          <w:b/>
          <w:bCs/>
        </w:rPr>
      </w:pPr>
      <w:r>
        <w:rPr>
          <w:b/>
          <w:bCs/>
        </w:rPr>
        <w:t>EJECUTAR CLUSTER DOCKER SWARM</w:t>
      </w:r>
    </w:p>
    <w:p w:rsidR="00214639" w:rsidRDefault="00214639">
      <w:pPr>
        <w:pStyle w:val="Standard"/>
        <w:rPr>
          <w:b/>
          <w:bCs/>
        </w:rPr>
      </w:pPr>
    </w:p>
    <w:p w:rsidR="00214639" w:rsidRDefault="00E92D7D">
      <w:pPr>
        <w:pStyle w:val="Standard"/>
        <w:rPr>
          <w:b/>
          <w:bCs/>
        </w:rPr>
      </w:pPr>
      <w:r>
        <w:rPr>
          <w:b/>
          <w:bCs/>
        </w:rPr>
        <w:t>1.- Crear maquinas virtuales :</w:t>
      </w:r>
    </w:p>
    <w:p w:rsidR="00214639" w:rsidRDefault="00214639">
      <w:pPr>
        <w:pStyle w:val="Standard"/>
      </w:pPr>
    </w:p>
    <w:p w:rsidR="00214639" w:rsidRDefault="00E92D7D">
      <w:pPr>
        <w:pStyle w:val="Standard"/>
      </w:pPr>
      <w:r>
        <w:t>Se ejecutan los siguientes comandos:</w:t>
      </w:r>
    </w:p>
    <w:p w:rsidR="00214639" w:rsidRDefault="00E92D7D">
      <w:pPr>
        <w:pStyle w:val="Standard"/>
      </w:pPr>
      <w:r>
        <w:t>Se crea el manager1 :</w:t>
      </w:r>
    </w:p>
    <w:p w:rsidR="00214639" w:rsidRDefault="00E92D7D">
      <w:pPr>
        <w:pStyle w:val="Standard"/>
      </w:pPr>
      <w:r>
        <w:lastRenderedPageBreak/>
        <w:t>docker-machine create --driver virtualbox --virtualbox-boot2do</w:t>
      </w:r>
      <w:r>
        <w:t>cker-url=https://github.com/boot2docker/boot2docker/releases/download/v18.05.0-ce/boot2docker.iso manager1</w:t>
      </w:r>
    </w:p>
    <w:p w:rsidR="00214639" w:rsidRDefault="00214639">
      <w:pPr>
        <w:pStyle w:val="Standard"/>
      </w:pPr>
    </w:p>
    <w:p w:rsidR="00214639" w:rsidRDefault="00E92D7D">
      <w:pPr>
        <w:pStyle w:val="Standard"/>
      </w:pPr>
      <w:r>
        <w:t>Se crea el manager2 :</w:t>
      </w:r>
    </w:p>
    <w:p w:rsidR="00214639" w:rsidRDefault="00E92D7D">
      <w:pPr>
        <w:pStyle w:val="Standard"/>
      </w:pPr>
      <w:r>
        <w:t>docker-machine create --driver virtualbox --virtualbox-boot2docker-url=https://github.com/boot2docker/boot2docker/releases/dow</w:t>
      </w:r>
      <w:r>
        <w:t>nload/v18.05.0-ce/boot2docker.iso manager2</w:t>
      </w:r>
    </w:p>
    <w:p w:rsidR="00214639" w:rsidRDefault="00214639">
      <w:pPr>
        <w:pStyle w:val="Standard"/>
      </w:pPr>
    </w:p>
    <w:p w:rsidR="00214639" w:rsidRDefault="00E92D7D">
      <w:pPr>
        <w:pStyle w:val="Standard"/>
      </w:pPr>
      <w:r>
        <w:t>Se crea el worker1 :</w:t>
      </w:r>
    </w:p>
    <w:p w:rsidR="00214639" w:rsidRDefault="00E92D7D">
      <w:pPr>
        <w:pStyle w:val="Standard"/>
      </w:pPr>
      <w:r>
        <w:t>docker-machine create --driver virtualbox --virtualbox-boot2docker-url=https://github.com/boot2docker/boot2docker/releases/download/v18.05.0-ce/boot2docker.iso  worker1</w:t>
      </w:r>
    </w:p>
    <w:p w:rsidR="00214639" w:rsidRDefault="00214639">
      <w:pPr>
        <w:pStyle w:val="Standard"/>
      </w:pPr>
    </w:p>
    <w:p w:rsidR="00214639" w:rsidRDefault="00E92D7D">
      <w:pPr>
        <w:pStyle w:val="Standard"/>
      </w:pPr>
      <w:r>
        <w:t>Se crea el worker2 :</w:t>
      </w:r>
    </w:p>
    <w:p w:rsidR="00214639" w:rsidRDefault="00E92D7D">
      <w:pPr>
        <w:pStyle w:val="Standard"/>
      </w:pPr>
      <w:r>
        <w:t>docker-machine create --driver virtualbox --virtualbox-boot2docker-url=https://github.com/boot2docker/boot2docker/releases/download/v18.05.0-ce/boot2docker.iso  worker2</w:t>
      </w:r>
    </w:p>
    <w:p w:rsidR="00214639" w:rsidRDefault="00E92D7D">
      <w:pPr>
        <w:pStyle w:val="Standard"/>
      </w:pPr>
      <w:r>
        <w:t>---------------------------------------------------------------------------------------</w:t>
      </w:r>
      <w:r>
        <w:t>---------------------------------</w:t>
      </w:r>
    </w:p>
    <w:p w:rsidR="00214639" w:rsidRDefault="00E92D7D">
      <w:pPr>
        <w:pStyle w:val="Standard"/>
        <w:rPr>
          <w:b/>
          <w:bCs/>
          <w:i/>
          <w:iCs/>
        </w:rPr>
      </w:pPr>
      <w:r>
        <w:rPr>
          <w:b/>
          <w:bCs/>
          <w:i/>
          <w:iCs/>
        </w:rPr>
        <w:t>Se inicia el docker swarn:</w:t>
      </w:r>
    </w:p>
    <w:p w:rsidR="00214639" w:rsidRDefault="00E92D7D">
      <w:pPr>
        <w:pStyle w:val="Standard"/>
      </w:pPr>
      <w:r>
        <w:t>docker-machine ssh manager1 "docker swarm init --advertise-addr $(docker-machine ip manager1)"</w:t>
      </w:r>
    </w:p>
    <w:p w:rsidR="00214639" w:rsidRDefault="00214639">
      <w:pPr>
        <w:pStyle w:val="Standard"/>
      </w:pPr>
    </w:p>
    <w:p w:rsidR="00214639" w:rsidRDefault="00214639">
      <w:pPr>
        <w:pStyle w:val="Standard"/>
      </w:pPr>
    </w:p>
    <w:p w:rsidR="00214639" w:rsidRDefault="00214639">
      <w:pPr>
        <w:pStyle w:val="Standard"/>
      </w:pPr>
    </w:p>
    <w:p w:rsidR="00214639" w:rsidRDefault="00214639">
      <w:pPr>
        <w:pStyle w:val="Standard"/>
      </w:pPr>
    </w:p>
    <w:p w:rsidR="00214639" w:rsidRDefault="00214639">
      <w:pPr>
        <w:pStyle w:val="Standard"/>
      </w:pPr>
    </w:p>
    <w:p w:rsidR="00214639" w:rsidRDefault="00E92D7D">
      <w:pPr>
        <w:pStyle w:val="Standard"/>
      </w:pPr>
      <w:r>
        <w:rPr>
          <w:shd w:val="clear" w:color="auto" w:fill="FFFF00"/>
        </w:rPr>
        <w:t>para agregar workers</w:t>
      </w:r>
    </w:p>
    <w:p w:rsidR="00214639" w:rsidRDefault="00E92D7D">
      <w:pPr>
        <w:pStyle w:val="Standard"/>
      </w:pPr>
      <w:r>
        <w:tab/>
        <w:t xml:space="preserve">docker swarm join --token </w:t>
      </w:r>
      <w:r>
        <w:t>SWMTKN-1-1o13zfz3anp4vm0knscrgpmm9lsjajqm7oo68mib4e9c97vj2l-4eqkchhlh1v42cxle5exmzv1v 192.168.99.101:2377</w:t>
      </w:r>
    </w:p>
    <w:p w:rsidR="00214639" w:rsidRDefault="00E92D7D">
      <w:pPr>
        <w:pStyle w:val="Standard"/>
      </w:pPr>
      <w:r>
        <w:tab/>
      </w:r>
    </w:p>
    <w:p w:rsidR="00214639" w:rsidRDefault="00E92D7D">
      <w:pPr>
        <w:pStyle w:val="Standard"/>
      </w:pPr>
      <w:r>
        <w:rPr>
          <w:shd w:val="clear" w:color="auto" w:fill="FFFF00"/>
        </w:rPr>
        <w:t>para agregar managers</w:t>
      </w:r>
    </w:p>
    <w:p w:rsidR="00214639" w:rsidRDefault="00E92D7D">
      <w:pPr>
        <w:pStyle w:val="Standard"/>
      </w:pPr>
      <w:r>
        <w:tab/>
        <w:t>docker swarm join --token SWMTKN-1-1o13zfz3anp4vm0knscrgpmm9lsjajqm7oo68mib4e9c97vj2l-2y48fdw8epwfiivp9wl8xza8l 192.168.99.10</w:t>
      </w:r>
      <w:r>
        <w:t>1:2377</w:t>
      </w:r>
    </w:p>
    <w:p w:rsidR="00214639" w:rsidRDefault="00214639">
      <w:pPr>
        <w:pStyle w:val="Standard"/>
      </w:pPr>
    </w:p>
    <w:p w:rsidR="00214639" w:rsidRDefault="00E92D7D">
      <w:pPr>
        <w:pStyle w:val="Standard"/>
        <w:rPr>
          <w:b/>
          <w:bCs/>
          <w:i/>
          <w:iCs/>
        </w:rPr>
      </w:pPr>
      <w:r>
        <w:rPr>
          <w:b/>
          <w:bCs/>
          <w:i/>
          <w:iCs/>
        </w:rPr>
        <w:t>agregando manager 2 a manager 1</w:t>
      </w:r>
    </w:p>
    <w:p w:rsidR="00214639" w:rsidRDefault="00E92D7D">
      <w:pPr>
        <w:pStyle w:val="Standard"/>
      </w:pPr>
      <w:r>
        <w:tab/>
        <w:t>docker-machine ssh manager2 "docker swarm join --token SWMTKN-1-1o13zfz3anp4vm0knscrgpmm9lsjajqm7oo68mib4e9c97vj2l-2y48fdw8epwfiivp9wl8xza8l 192.168.99.101:2377"</w:t>
      </w:r>
    </w:p>
    <w:p w:rsidR="00214639" w:rsidRDefault="00E92D7D">
      <w:pPr>
        <w:pStyle w:val="Standard"/>
      </w:pPr>
      <w:r>
        <w:tab/>
      </w:r>
    </w:p>
    <w:p w:rsidR="00214639" w:rsidRDefault="00E92D7D">
      <w:pPr>
        <w:pStyle w:val="Standard"/>
      </w:pPr>
      <w:r>
        <w:tab/>
      </w:r>
    </w:p>
    <w:p w:rsidR="00214639" w:rsidRDefault="00E92D7D">
      <w:pPr>
        <w:pStyle w:val="Standard"/>
        <w:rPr>
          <w:b/>
          <w:bCs/>
          <w:i/>
          <w:iCs/>
        </w:rPr>
      </w:pPr>
      <w:r>
        <w:rPr>
          <w:b/>
          <w:bCs/>
          <w:i/>
          <w:iCs/>
        </w:rPr>
        <w:t>agregando a worker1</w:t>
      </w:r>
    </w:p>
    <w:p w:rsidR="00214639" w:rsidRDefault="00E92D7D">
      <w:pPr>
        <w:pStyle w:val="Standard"/>
      </w:pPr>
      <w:r>
        <w:tab/>
        <w:t xml:space="preserve">docker-machine ssh </w:t>
      </w:r>
      <w:r>
        <w:t>worker1 "docker swarm join --token SWMTKN-1-1o13zfz3anp4vm0knscrgpmm9lsjajqm7oo68mib4e9c97vj2l-4eqkchhlh1v42cxle5exmzv1v 192.168.99.101:2377"</w:t>
      </w:r>
    </w:p>
    <w:p w:rsidR="00214639" w:rsidRDefault="00214639">
      <w:pPr>
        <w:pStyle w:val="Standard"/>
      </w:pPr>
    </w:p>
    <w:p w:rsidR="00214639" w:rsidRDefault="00214639">
      <w:pPr>
        <w:pStyle w:val="Standard"/>
      </w:pPr>
    </w:p>
    <w:p w:rsidR="00214639" w:rsidRDefault="00E92D7D">
      <w:pPr>
        <w:pStyle w:val="Standard"/>
        <w:rPr>
          <w:b/>
          <w:bCs/>
          <w:i/>
          <w:iCs/>
        </w:rPr>
      </w:pPr>
      <w:r>
        <w:rPr>
          <w:b/>
          <w:bCs/>
          <w:i/>
          <w:iCs/>
        </w:rPr>
        <w:t>agregando a worker2</w:t>
      </w:r>
    </w:p>
    <w:p w:rsidR="00214639" w:rsidRDefault="00E92D7D">
      <w:pPr>
        <w:pStyle w:val="Standard"/>
      </w:pPr>
      <w:r>
        <w:tab/>
        <w:t>docker-machine ssh worker2 "docker swarm join --token SWMTKN-1-1o13zfz3anp4vm0knscrgpmm9lsj</w:t>
      </w:r>
      <w:r>
        <w:t>ajqm7oo68mib4e9c97vj2l-4eqkchhlh1v42cxle5exmzv1v 192.168.99.101:2377"</w:t>
      </w:r>
    </w:p>
    <w:p w:rsidR="00214639" w:rsidRDefault="00214639">
      <w:pPr>
        <w:pStyle w:val="Standard"/>
      </w:pPr>
    </w:p>
    <w:p w:rsidR="00214639" w:rsidRDefault="00214639">
      <w:pPr>
        <w:pStyle w:val="Standard"/>
      </w:pPr>
    </w:p>
    <w:p w:rsidR="00214639" w:rsidRDefault="00E92D7D">
      <w:pPr>
        <w:pStyle w:val="Standard"/>
        <w:rPr>
          <w:b/>
          <w:bCs/>
        </w:rPr>
      </w:pPr>
      <w:r>
        <w:rPr>
          <w:b/>
          <w:bCs/>
        </w:rPr>
        <w:t>Verificando que el cluster esté activo:</w:t>
      </w:r>
    </w:p>
    <w:p w:rsidR="00214639" w:rsidRDefault="00E92D7D">
      <w:pPr>
        <w:pStyle w:val="Standard"/>
      </w:pPr>
      <w:r>
        <w:t>docker-machine env manager1</w:t>
      </w:r>
    </w:p>
    <w:p w:rsidR="00214639" w:rsidRDefault="00214639">
      <w:pPr>
        <w:pStyle w:val="Standard"/>
      </w:pPr>
    </w:p>
    <w:p w:rsidR="00214639" w:rsidRDefault="00E92D7D">
      <w:pPr>
        <w:pStyle w:val="Standard"/>
      </w:pPr>
      <w:r>
        <w:t>Ejecutar comando que nos indica :</w:t>
      </w:r>
    </w:p>
    <w:p w:rsidR="00214639" w:rsidRDefault="00E92D7D">
      <w:pPr>
        <w:pStyle w:val="Standard"/>
      </w:pPr>
      <w:r>
        <w:t>eval $(docker-machine env manager1)</w:t>
      </w:r>
    </w:p>
    <w:p w:rsidR="00214639" w:rsidRDefault="00214639">
      <w:pPr>
        <w:pStyle w:val="Standard"/>
      </w:pPr>
    </w:p>
    <w:p w:rsidR="00214639" w:rsidRDefault="00E92D7D">
      <w:pPr>
        <w:pStyle w:val="Standard"/>
      </w:pPr>
      <w:r>
        <w:t>verificar el cluster:</w:t>
      </w:r>
    </w:p>
    <w:p w:rsidR="00214639" w:rsidRDefault="00E92D7D">
      <w:pPr>
        <w:pStyle w:val="Standard"/>
      </w:pPr>
      <w:r>
        <w:t>docker node ls</w:t>
      </w:r>
    </w:p>
    <w:p w:rsidR="00214639" w:rsidRDefault="00214639">
      <w:pPr>
        <w:pStyle w:val="Standard"/>
      </w:pPr>
    </w:p>
    <w:p w:rsidR="00214639" w:rsidRDefault="00214639">
      <w:pPr>
        <w:pStyle w:val="Standard"/>
      </w:pPr>
    </w:p>
    <w:p w:rsidR="00214639" w:rsidRDefault="00E92D7D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Ejecutar el archivo docker-compose.yml</w:t>
      </w:r>
    </w:p>
    <w:p w:rsidR="00214639" w:rsidRDefault="00E92D7D">
      <w:pPr>
        <w:pStyle w:val="Standard"/>
      </w:pPr>
      <w:r>
        <w:t>Navegar al directorio Docker Swarn compose</w:t>
      </w:r>
    </w:p>
    <w:p w:rsidR="00214639" w:rsidRDefault="00214639">
      <w:pPr>
        <w:pStyle w:val="Standard"/>
      </w:pPr>
    </w:p>
    <w:p w:rsidR="00214639" w:rsidRDefault="00E92D7D">
      <w:pPr>
        <w:pStyle w:val="Standard"/>
      </w:pPr>
      <w:r>
        <w:t>Luego ejecutar el siguiente comando desplegar el aplicativo en el cluster docker swarm:</w:t>
      </w:r>
    </w:p>
    <w:p w:rsidR="00214639" w:rsidRDefault="00E92D7D">
      <w:pPr>
        <w:pStyle w:val="Standard"/>
      </w:pPr>
      <w:r>
        <w:t>docker stack deploy -c docker-compose.yml mediapp</w:t>
      </w:r>
    </w:p>
    <w:p w:rsidR="00214639" w:rsidRDefault="00214639">
      <w:pPr>
        <w:pStyle w:val="Standard"/>
      </w:pPr>
    </w:p>
    <w:p w:rsidR="00214639" w:rsidRDefault="00E92D7D">
      <w:pPr>
        <w:pStyle w:val="Standard"/>
      </w:pPr>
      <w:r>
        <w:t>Se debe verificar el despliegue co</w:t>
      </w:r>
      <w:r>
        <w:t>n los siguientes comandos:</w:t>
      </w:r>
    </w:p>
    <w:p w:rsidR="00214639" w:rsidRDefault="00E92D7D">
      <w:pPr>
        <w:pStyle w:val="Standard"/>
      </w:pPr>
      <w:r>
        <w:t>docker stack ps mediapp</w:t>
      </w:r>
    </w:p>
    <w:p w:rsidR="00214639" w:rsidRDefault="00E92D7D">
      <w:pPr>
        <w:pStyle w:val="Standard"/>
      </w:pPr>
      <w:r>
        <w:t>docker service ls</w:t>
      </w:r>
    </w:p>
    <w:p w:rsidR="00214639" w:rsidRDefault="00214639">
      <w:pPr>
        <w:pStyle w:val="Standard"/>
      </w:pPr>
    </w:p>
    <w:p w:rsidR="00214639" w:rsidRDefault="00E92D7D">
      <w:pPr>
        <w:pStyle w:val="Standard"/>
      </w:pPr>
      <w:r>
        <w:t>Verificar los log de la base de datos:</w:t>
      </w:r>
    </w:p>
    <w:p w:rsidR="00214639" w:rsidRDefault="00E92D7D">
      <w:pPr>
        <w:pStyle w:val="Standard"/>
      </w:pPr>
      <w:r>
        <w:t>docker service logs -f mediapp_postgres_server</w:t>
      </w:r>
    </w:p>
    <w:p w:rsidR="00214639" w:rsidRDefault="00214639">
      <w:pPr>
        <w:pStyle w:val="Standard"/>
      </w:pPr>
    </w:p>
    <w:p w:rsidR="00214639" w:rsidRDefault="00E92D7D">
      <w:pPr>
        <w:pStyle w:val="Standard"/>
      </w:pPr>
      <w:r>
        <w:t>Verificar los log del api de seguridad:</w:t>
      </w:r>
    </w:p>
    <w:p w:rsidR="00214639" w:rsidRDefault="00E92D7D">
      <w:pPr>
        <w:pStyle w:val="Standard"/>
      </w:pPr>
      <w:r>
        <w:t>docker service logs -f mediapp_apiseguridad</w:t>
      </w:r>
    </w:p>
    <w:p w:rsidR="00214639" w:rsidRDefault="00214639">
      <w:pPr>
        <w:pStyle w:val="Standard"/>
      </w:pPr>
    </w:p>
    <w:p w:rsidR="00214639" w:rsidRDefault="00E92D7D">
      <w:pPr>
        <w:pStyle w:val="Standard"/>
      </w:pPr>
      <w:r>
        <w:t>se puede verif</w:t>
      </w:r>
      <w:r>
        <w:t>icar los log del api de apimicro1:</w:t>
      </w:r>
    </w:p>
    <w:p w:rsidR="00214639" w:rsidRDefault="00E92D7D">
      <w:pPr>
        <w:pStyle w:val="Standard"/>
      </w:pPr>
      <w:r>
        <w:t>docker service logs -f mediapp_apimicro1</w:t>
      </w:r>
    </w:p>
    <w:p w:rsidR="00214639" w:rsidRDefault="00214639">
      <w:pPr>
        <w:pStyle w:val="Standard"/>
      </w:pPr>
    </w:p>
    <w:p w:rsidR="00214639" w:rsidRDefault="00E92D7D">
      <w:pPr>
        <w:pStyle w:val="Standard"/>
      </w:pPr>
      <w:r>
        <w:t>se puede verificar los log del api de apimicro2:</w:t>
      </w:r>
    </w:p>
    <w:p w:rsidR="00214639" w:rsidRDefault="00E92D7D">
      <w:pPr>
        <w:pStyle w:val="Standard"/>
      </w:pPr>
      <w:r>
        <w:t>docker service logs -f mediapp_apimicro2</w:t>
      </w:r>
    </w:p>
    <w:p w:rsidR="00214639" w:rsidRDefault="00214639">
      <w:pPr>
        <w:pStyle w:val="Standard"/>
      </w:pPr>
    </w:p>
    <w:p w:rsidR="00214639" w:rsidRDefault="00E92D7D">
      <w:pPr>
        <w:pStyle w:val="Standard"/>
      </w:pPr>
      <w:r>
        <w:t>Se levanta el front-end del angular y cambiamos la constante HOST por el ip del manage1:</w:t>
      </w:r>
    </w:p>
    <w:p w:rsidR="00214639" w:rsidRDefault="00214639">
      <w:pPr>
        <w:pStyle w:val="Standard"/>
      </w:pPr>
    </w:p>
    <w:p w:rsidR="00214639" w:rsidRDefault="00E92D7D">
      <w:pPr>
        <w:pStyle w:val="Standard"/>
      </w:pPr>
      <w:r>
        <w:rPr>
          <w:noProof/>
        </w:rPr>
        <w:lastRenderedPageBreak/>
        <w:drawing>
          <wp:inline distT="0" distB="0" distL="0" distR="0">
            <wp:extent cx="6276971" cy="3476621"/>
            <wp:effectExtent l="0" t="0" r="0" b="0"/>
            <wp:docPr id="6" name="Imagen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rcRect l="-1" r="-2563" b="-1033"/>
                    <a:stretch>
                      <a:fillRect/>
                    </a:stretch>
                  </pic:blipFill>
                  <pic:spPr>
                    <a:xfrm>
                      <a:off x="0" y="0"/>
                      <a:ext cx="6276971" cy="34766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14639" w:rsidRDefault="00E92D7D">
      <w:pPr>
        <w:pStyle w:val="Standard"/>
      </w:pPr>
      <w:r>
        <w:t>y se realizan las pruebas.</w:t>
      </w:r>
    </w:p>
    <w:p w:rsidR="00214639" w:rsidRDefault="00214639">
      <w:pPr>
        <w:pStyle w:val="Standard"/>
      </w:pPr>
    </w:p>
    <w:p w:rsidR="00214639" w:rsidRDefault="00214639">
      <w:pPr>
        <w:pStyle w:val="Standard"/>
      </w:pPr>
    </w:p>
    <w:p w:rsidR="00214639" w:rsidRDefault="00214639">
      <w:pPr>
        <w:pStyle w:val="Standard"/>
      </w:pPr>
    </w:p>
    <w:sectPr w:rsidR="0021463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2D7D" w:rsidRDefault="00E92D7D">
      <w:r>
        <w:separator/>
      </w:r>
    </w:p>
  </w:endnote>
  <w:endnote w:type="continuationSeparator" w:id="0">
    <w:p w:rsidR="00E92D7D" w:rsidRDefault="00E92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2D7D" w:rsidRDefault="00E92D7D">
      <w:r>
        <w:rPr>
          <w:color w:val="000000"/>
        </w:rPr>
        <w:separator/>
      </w:r>
    </w:p>
  </w:footnote>
  <w:footnote w:type="continuationSeparator" w:id="0">
    <w:p w:rsidR="00E92D7D" w:rsidRDefault="00E92D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14639"/>
    <w:rsid w:val="00214639"/>
    <w:rsid w:val="00E92D7D"/>
    <w:rsid w:val="00FD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E0CF7A3-026D-490B-9C62-5E0F3917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s-PE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Hipervnculo">
    <w:name w:val="Hyperlink"/>
    <w:basedOn w:val="Fuentedeprrafopredeter"/>
    <w:rPr>
      <w:color w:val="0563C1"/>
      <w:u w:val="single"/>
    </w:rPr>
  </w:style>
  <w:style w:type="character" w:styleId="Mencinsinresolver">
    <w:name w:val="Unresolved Mention"/>
    <w:basedOn w:val="Fuentedeprrafopredeter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192.168.99.100:8090" TargetMode="External"/><Relationship Id="rId11" Type="http://schemas.openxmlformats.org/officeDocument/2006/relationships/hyperlink" Target="http://localhost:8090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://localhost:8090/" TargetMode="Externa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724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</dc:creator>
  <cp:lastModifiedBy>EDER</cp:lastModifiedBy>
  <cp:revision>2</cp:revision>
  <dcterms:created xsi:type="dcterms:W3CDTF">2019-09-02T04:44:00Z</dcterms:created>
  <dcterms:modified xsi:type="dcterms:W3CDTF">2019-09-02T04:44:00Z</dcterms:modified>
</cp:coreProperties>
</file>